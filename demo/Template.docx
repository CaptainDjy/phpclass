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D8A" w:rsidRDefault="00FA3D8A" w:rsidP="00280ABB">
      <w:pPr>
        <w:jc w:val="center"/>
        <w:rPr>
          <w:lang w:eastAsia="zh-CN"/>
        </w:rPr>
      </w:pPr>
      <w:r>
        <w:rPr>
          <w:lang w:eastAsia="zh-CN"/>
        </w:rPr>
        <w:t>${title}</w:t>
      </w:r>
    </w:p>
    <w:p w:rsidR="00FA3D8A" w:rsidRDefault="00FA3D8A" w:rsidP="00280ABB">
      <w:pPr>
        <w:jc w:val="center"/>
        <w:rPr>
          <w:lang w:eastAsia="zh-CN"/>
        </w:rPr>
      </w:pPr>
    </w:p>
    <w:p w:rsidR="00FA3D8A" w:rsidRDefault="00FA3D8A" w:rsidP="00280ABB">
      <w:pPr>
        <w:jc w:val="center"/>
        <w:rPr>
          <w:lang w:eastAsia="zh-CN"/>
        </w:rPr>
      </w:pPr>
      <w:r>
        <w:rPr>
          <w:rFonts w:hint="eastAsia"/>
          <w:lang w:eastAsia="zh-CN"/>
        </w:rPr>
        <w:t>我是我的</w:t>
      </w:r>
    </w:p>
    <w:p w:rsidR="00FA3D8A" w:rsidRDefault="00FA3D8A" w:rsidP="00280ABB">
      <w:pPr>
        <w:jc w:val="center"/>
        <w:rPr>
          <w:lang w:eastAsia="zh-CN"/>
        </w:rPr>
      </w:pPr>
    </w:p>
    <w:p w:rsidR="00FA3D8A" w:rsidRDefault="00FA3D8A" w:rsidP="00280ABB">
      <w:pPr>
        <w:jc w:val="center"/>
        <w:rPr>
          <w:lang w:eastAsia="zh-CN"/>
        </w:rPr>
      </w:pPr>
      <w:r>
        <w:rPr>
          <w:lang w:eastAsia="zh-CN"/>
        </w:rPr>
        <w:t>${value1}</w:t>
      </w:r>
    </w:p>
    <w:p w:rsidR="00FA3D8A" w:rsidRDefault="00FA3D8A" w:rsidP="00280ABB">
      <w:pPr>
        <w:jc w:val="center"/>
        <w:rPr>
          <w:lang w:eastAsia="zh-CN"/>
        </w:rPr>
      </w:pPr>
      <w:r>
        <w:rPr>
          <w:lang w:eastAsia="zh-CN"/>
        </w:rPr>
        <w:t>${value2}</w:t>
      </w:r>
    </w:p>
    <w:p w:rsidR="00FA3D8A" w:rsidRDefault="00FA3D8A" w:rsidP="00280ABB">
      <w:pPr>
        <w:jc w:val="center"/>
        <w:rPr>
          <w:lang w:eastAsia="zh-CN"/>
        </w:rPr>
      </w:pPr>
    </w:p>
    <w:p w:rsidR="00FA3D8A" w:rsidRDefault="00FA3D8A" w:rsidP="00280ABB">
      <w:pPr>
        <w:jc w:val="center"/>
        <w:rPr>
          <w:lang w:eastAsia="zh-CN"/>
        </w:rPr>
      </w:pPr>
    </w:p>
    <w:p w:rsidR="00FA3D8A" w:rsidRDefault="00FA3D8A" w:rsidP="00280ABB">
      <w:pPr>
        <w:jc w:val="center"/>
        <w:rPr>
          <w:lang w:eastAsia="zh-CN"/>
        </w:rPr>
      </w:pPr>
    </w:p>
    <w:p w:rsidR="00FA3D8A" w:rsidRDefault="00FA3D8A" w:rsidP="00280ABB">
      <w:pPr>
        <w:jc w:val="center"/>
        <w:rPr>
          <w:lang w:eastAsia="zh-CN"/>
        </w:rPr>
      </w:pPr>
    </w:p>
    <w:p w:rsidR="00FA3D8A" w:rsidRDefault="00FA3D8A" w:rsidP="00280ABB">
      <w:pPr>
        <w:jc w:val="center"/>
        <w:rPr>
          <w:lang w:eastAsia="zh-CN"/>
        </w:rPr>
      </w:pPr>
    </w:p>
    <w:p w:rsidR="00FA3D8A" w:rsidRDefault="00FA3D8A" w:rsidP="00280ABB">
      <w:pPr>
        <w:jc w:val="center"/>
        <w:rPr>
          <w:lang w:eastAsia="zh-CN"/>
        </w:rPr>
      </w:pPr>
    </w:p>
    <w:p w:rsidR="00FA3D8A" w:rsidRDefault="00FA3D8A" w:rsidP="00280ABB">
      <w:pPr>
        <w:jc w:val="center"/>
        <w:rPr>
          <w:lang w:eastAsia="zh-CN"/>
        </w:rPr>
      </w:pPr>
    </w:p>
    <w:p w:rsidR="00FA3D8A" w:rsidRDefault="00FA3D8A" w:rsidP="00280ABB">
      <w:pPr>
        <w:jc w:val="center"/>
        <w:rPr>
          <w:lang w:eastAsia="zh-CN"/>
        </w:rPr>
      </w:pPr>
      <w:r>
        <w:rPr>
          <w:lang w:eastAsia="zh-CN"/>
        </w:rPr>
        <w:t>${weekday}</w:t>
      </w:r>
    </w:p>
    <w:p w:rsidR="00FA3D8A" w:rsidRDefault="00FA3D8A" w:rsidP="00280ABB">
      <w:pPr>
        <w:jc w:val="center"/>
        <w:rPr>
          <w:lang w:eastAsia="zh-CN"/>
        </w:rPr>
      </w:pPr>
      <w:r>
        <w:rPr>
          <w:lang w:eastAsia="zh-CN"/>
        </w:rPr>
        <w:t>${time}</w:t>
      </w:r>
    </w:p>
    <w:p w:rsidR="00FA3D8A" w:rsidRDefault="00FA3D8A" w:rsidP="00280ABB">
      <w:pPr>
        <w:jc w:val="center"/>
        <w:rPr>
          <w:lang w:eastAsia="zh-CN"/>
        </w:rPr>
      </w:pPr>
    </w:p>
    <w:p w:rsidR="00FA3D8A" w:rsidRDefault="00FA3D8A" w:rsidP="00280ABB">
      <w:pPr>
        <w:jc w:val="center"/>
        <w:rPr>
          <w:lang w:eastAsia="zh-CN"/>
        </w:rPr>
      </w:pPr>
    </w:p>
    <w:p w:rsidR="00FA3D8A" w:rsidRPr="00280ABB" w:rsidRDefault="00FA3D8A" w:rsidP="00280ABB">
      <w:pPr>
        <w:jc w:val="center"/>
        <w:rPr>
          <w:lang w:eastAsia="zh-CN"/>
        </w:rPr>
      </w:pPr>
    </w:p>
    <w:sectPr w:rsidR="00FA3D8A" w:rsidRPr="00280ABB" w:rsidSect="000F005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3D8A" w:rsidRDefault="00FA3D8A">
      <w:r>
        <w:separator/>
      </w:r>
    </w:p>
  </w:endnote>
  <w:endnote w:type="continuationSeparator" w:id="0">
    <w:p w:rsidR="00FA3D8A" w:rsidRDefault="00FA3D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3D8A" w:rsidRDefault="00FA3D8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3D8A" w:rsidRPr="00337264" w:rsidRDefault="00FA3D8A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3D8A" w:rsidRDefault="00FA3D8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3D8A" w:rsidRDefault="00FA3D8A">
      <w:r>
        <w:separator/>
      </w:r>
    </w:p>
  </w:footnote>
  <w:footnote w:type="continuationSeparator" w:id="0">
    <w:p w:rsidR="00FA3D8A" w:rsidRDefault="00FA3D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3D8A" w:rsidRDefault="00FA3D8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3D8A" w:rsidRPr="00F15611" w:rsidRDefault="00FA3D8A" w:rsidP="00F15611">
    <w:pPr>
      <w:pStyle w:val="Header"/>
      <w:rPr>
        <w:rFonts w:ascii="Calibri" w:hAnsi="Calibri" w:cs="Calibri"/>
        <w:lang w:eastAsia="zh-CN"/>
      </w:rPr>
    </w:pPr>
    <w:r>
      <w:rPr>
        <w:rFonts w:ascii="Calibri" w:hAnsi="Calibri" w:cs="Calibri"/>
        <w:lang w:eastAsia="zh-CN"/>
      </w:rPr>
      <w:t>Php</w:t>
    </w:r>
    <w:r>
      <w:rPr>
        <w:rFonts w:ascii="Calibri" w:hAnsi="Calibri" w:cs="Calibri" w:hint="eastAsia"/>
        <w:lang w:eastAsia="zh-CN"/>
      </w:rPr>
      <w:t>生成</w:t>
    </w:r>
    <w:r>
      <w:rPr>
        <w:rFonts w:ascii="Calibri" w:hAnsi="Calibri" w:cs="Calibri"/>
        <w:lang w:eastAsia="zh-CN"/>
      </w:rPr>
      <w:t>word</w:t>
    </w:r>
    <w:r>
      <w:rPr>
        <w:rFonts w:ascii="Calibri" w:hAnsi="Calibri" w:cs="Calibri" w:hint="eastAsia"/>
        <w:lang w:eastAsia="zh-CN"/>
      </w:rPr>
      <w:t>文档使用模板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3D8A" w:rsidRDefault="00FA3D8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08"/>
  <w:hyphenationZone w:val="425"/>
  <w:doNotHyphenateCaps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E0800"/>
    <w:rsid w:val="0022053D"/>
    <w:rsid w:val="00280ABB"/>
    <w:rsid w:val="00281D91"/>
    <w:rsid w:val="00324F94"/>
    <w:rsid w:val="00337264"/>
    <w:rsid w:val="003C4F9F"/>
    <w:rsid w:val="004530E6"/>
    <w:rsid w:val="004C52CF"/>
    <w:rsid w:val="00557F51"/>
    <w:rsid w:val="00580929"/>
    <w:rsid w:val="005B1098"/>
    <w:rsid w:val="00692873"/>
    <w:rsid w:val="00892793"/>
    <w:rsid w:val="008A3BE8"/>
    <w:rsid w:val="00916017"/>
    <w:rsid w:val="0098336A"/>
    <w:rsid w:val="00A255ED"/>
    <w:rsid w:val="00A47700"/>
    <w:rsid w:val="00A6098E"/>
    <w:rsid w:val="00B0128B"/>
    <w:rsid w:val="00B54D46"/>
    <w:rsid w:val="00B74739"/>
    <w:rsid w:val="00B9495C"/>
    <w:rsid w:val="00CB2ADB"/>
    <w:rsid w:val="00CC7CB1"/>
    <w:rsid w:val="00CE01AB"/>
    <w:rsid w:val="00CE0864"/>
    <w:rsid w:val="00CE3D5D"/>
    <w:rsid w:val="00D12EEB"/>
    <w:rsid w:val="00ED1513"/>
    <w:rsid w:val="00F15611"/>
    <w:rsid w:val="00FA3D8A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kern w:val="0"/>
      <w:sz w:val="24"/>
      <w:szCs w:val="24"/>
      <w:lang w:val="de-DE" w:eastAsia="de-D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rFonts w:cs="Times New Roman"/>
      <w:sz w:val="24"/>
      <w:szCs w:val="24"/>
    </w:rPr>
  </w:style>
  <w:style w:type="table" w:styleId="TableGrid">
    <w:name w:val="Table Grid"/>
    <w:basedOn w:val="TableNormal"/>
    <w:uiPriority w:val="99"/>
    <w:rsid w:val="000F0059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1</Pages>
  <Words>9</Words>
  <Characters>56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Sky123.Org</cp:lastModifiedBy>
  <cp:revision>14</cp:revision>
  <dcterms:created xsi:type="dcterms:W3CDTF">2010-07-24T12:02:00Z</dcterms:created>
  <dcterms:modified xsi:type="dcterms:W3CDTF">2016-01-28T08:04:00Z</dcterms:modified>
</cp:coreProperties>
</file>